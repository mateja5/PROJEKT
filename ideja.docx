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44" w:rsidRPr="00F42690" w:rsidRDefault="00E175B8" w:rsidP="00E175B8">
      <w:pPr>
        <w:jc w:val="center"/>
        <w:rPr>
          <w:b/>
          <w:color w:val="7030A0"/>
          <w:sz w:val="36"/>
          <w:lang w:val="sl-SI"/>
        </w:rPr>
      </w:pPr>
      <w:r w:rsidRPr="00F42690">
        <w:rPr>
          <w:b/>
          <w:color w:val="7030A0"/>
          <w:sz w:val="36"/>
          <w:lang w:val="sl-SI"/>
        </w:rPr>
        <w:t>PODATKOVNE BAZE – PROJEKT</w:t>
      </w:r>
    </w:p>
    <w:p w:rsidR="001A3879" w:rsidRPr="00F42690" w:rsidRDefault="001A3879" w:rsidP="00E175B8">
      <w:pPr>
        <w:jc w:val="center"/>
        <w:rPr>
          <w:b/>
          <w:color w:val="7030A0"/>
          <w:sz w:val="28"/>
          <w:lang w:val="sl-SI"/>
        </w:rPr>
      </w:pPr>
      <w:r w:rsidRPr="00F42690">
        <w:rPr>
          <w:b/>
          <w:color w:val="7030A0"/>
          <w:sz w:val="28"/>
          <w:lang w:val="sl-SI"/>
        </w:rPr>
        <w:t>Mateja Makše</w:t>
      </w:r>
    </w:p>
    <w:p w:rsidR="00E175B8" w:rsidRPr="00F42690" w:rsidRDefault="00E175B8" w:rsidP="00E175B8">
      <w:pPr>
        <w:jc w:val="center"/>
        <w:rPr>
          <w:b/>
          <w:color w:val="7030A0"/>
          <w:sz w:val="28"/>
          <w:lang w:val="sl-SI"/>
        </w:rPr>
      </w:pPr>
    </w:p>
    <w:p w:rsidR="00E175B8" w:rsidRPr="00F42690" w:rsidRDefault="00E175B8" w:rsidP="00E175B8">
      <w:pPr>
        <w:rPr>
          <w:b/>
          <w:color w:val="7030A0"/>
          <w:sz w:val="28"/>
          <w:lang w:val="sl-SI"/>
        </w:rPr>
      </w:pPr>
      <w:r w:rsidRPr="00F42690">
        <w:rPr>
          <w:b/>
          <w:color w:val="7030A0"/>
          <w:sz w:val="28"/>
          <w:lang w:val="sl-SI"/>
        </w:rPr>
        <w:t>IDEJA:</w:t>
      </w:r>
    </w:p>
    <w:p w:rsidR="00AB5F16" w:rsidRDefault="00B23762" w:rsidP="00E175B8">
      <w:pPr>
        <w:rPr>
          <w:lang w:val="sl-SI"/>
        </w:rPr>
      </w:pPr>
      <w:r w:rsidRPr="00B23762">
        <w:rPr>
          <w:lang w:val="sl-SI"/>
        </w:rPr>
        <w:t>Naredila bom program</w:t>
      </w:r>
      <w:r>
        <w:rPr>
          <w:lang w:val="sl-SI"/>
        </w:rPr>
        <w:t>, ki bo uporaben</w:t>
      </w:r>
      <w:r w:rsidR="00AB5F16">
        <w:rPr>
          <w:lang w:val="sl-SI"/>
        </w:rPr>
        <w:t xml:space="preserve"> za proizvodna podjetja. Ker imajo v podjetjih razne projekte, </w:t>
      </w:r>
      <w:r w:rsidR="005A6DB4">
        <w:rPr>
          <w:lang w:val="sl-SI"/>
        </w:rPr>
        <w:t>je potrebno povezati, katere dele potrebujejo za ta projekt, koliko teh delov že imajo v skladišču, s katero dobavnico in naročilnico je povezan projekt, …</w:t>
      </w:r>
    </w:p>
    <w:p w:rsidR="005A6DB4" w:rsidRDefault="005A6DB4" w:rsidP="00E175B8">
      <w:pPr>
        <w:rPr>
          <w:lang w:val="sl-SI"/>
        </w:rPr>
      </w:pPr>
      <w:r>
        <w:rPr>
          <w:lang w:val="sl-SI"/>
        </w:rPr>
        <w:t xml:space="preserve">Torej vodila bom </w:t>
      </w:r>
      <w:r w:rsidR="00A20B88">
        <w:rPr>
          <w:lang w:val="sl-SI"/>
        </w:rPr>
        <w:t>tabele</w:t>
      </w:r>
      <w:r w:rsidR="00D567D9">
        <w:rPr>
          <w:lang w:val="sl-SI"/>
        </w:rPr>
        <w:t>:</w:t>
      </w:r>
    </w:p>
    <w:p w:rsidR="00D567D9" w:rsidRDefault="00D567D9" w:rsidP="00D567D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Tabela</w:t>
      </w:r>
      <w:r w:rsidR="005B6DBA">
        <w:rPr>
          <w:lang w:val="sl-SI"/>
        </w:rPr>
        <w:t xml:space="preserve"> PROJEKTI</w:t>
      </w:r>
      <w:r>
        <w:rPr>
          <w:lang w:val="sl-SI"/>
        </w:rPr>
        <w:t>, kjer bom vodila projekt, kdaj bi moral biti predvidoma projekt končan, kdaj je bil dejansko končan, kdo je bil avtor tega proje</w:t>
      </w:r>
      <w:r w:rsidR="00A60E77">
        <w:rPr>
          <w:lang w:val="sl-SI"/>
        </w:rPr>
        <w:t>kta, komu je treba poslati konče</w:t>
      </w:r>
      <w:r w:rsidR="003D06D2">
        <w:rPr>
          <w:lang w:val="sl-SI"/>
        </w:rPr>
        <w:t>n izdelek.</w:t>
      </w:r>
      <w:r>
        <w:rPr>
          <w:lang w:val="sl-SI"/>
        </w:rPr>
        <w:t xml:space="preserve"> </w:t>
      </w:r>
    </w:p>
    <w:p w:rsidR="00DA0056" w:rsidRDefault="00DA0056" w:rsidP="00D567D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Tabela</w:t>
      </w:r>
      <w:r w:rsidR="005B6DBA">
        <w:rPr>
          <w:lang w:val="sl-SI"/>
        </w:rPr>
        <w:t xml:space="preserve"> SESTAVNIH DELOV</w:t>
      </w:r>
      <w:r>
        <w:rPr>
          <w:lang w:val="sl-SI"/>
        </w:rPr>
        <w:t>, kjer bom vodila katere dele imamo na voljo</w:t>
      </w:r>
      <w:r w:rsidR="00E37DA3">
        <w:rPr>
          <w:lang w:val="sl-SI"/>
        </w:rPr>
        <w:t xml:space="preserve"> (šifra in opis)</w:t>
      </w:r>
      <w:r>
        <w:rPr>
          <w:lang w:val="sl-SI"/>
        </w:rPr>
        <w:t>, v k</w:t>
      </w:r>
      <w:r w:rsidR="00C644F6">
        <w:rPr>
          <w:lang w:val="sl-SI"/>
        </w:rPr>
        <w:t xml:space="preserve">olikšni </w:t>
      </w:r>
      <w:r w:rsidR="00CD498B">
        <w:rPr>
          <w:lang w:val="sl-SI"/>
        </w:rPr>
        <w:t>količini ga imamo</w:t>
      </w:r>
      <w:r w:rsidR="00CE5CD9">
        <w:rPr>
          <w:lang w:val="sl-SI"/>
        </w:rPr>
        <w:t>.</w:t>
      </w:r>
    </w:p>
    <w:p w:rsidR="00A20B88" w:rsidRDefault="00A20B88" w:rsidP="00D567D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Tabela </w:t>
      </w:r>
      <w:r w:rsidR="00FC64D9">
        <w:rPr>
          <w:lang w:val="sl-SI"/>
        </w:rPr>
        <w:t xml:space="preserve">ZAPOSLENIH </w:t>
      </w:r>
      <w:r w:rsidR="005B6DBA">
        <w:rPr>
          <w:lang w:val="sl-SI"/>
        </w:rPr>
        <w:t xml:space="preserve">OSEB </w:t>
      </w:r>
      <w:r>
        <w:rPr>
          <w:lang w:val="sl-SI"/>
        </w:rPr>
        <w:t>– ki jih bom potrebovala za avtorje projektov</w:t>
      </w:r>
      <w:r w:rsidR="00216E33">
        <w:rPr>
          <w:lang w:val="sl-SI"/>
        </w:rPr>
        <w:t xml:space="preserve"> oz. odgovorne osebe</w:t>
      </w:r>
      <w:r w:rsidR="008E2F18">
        <w:rPr>
          <w:lang w:val="sl-SI"/>
        </w:rPr>
        <w:t>.</w:t>
      </w:r>
    </w:p>
    <w:p w:rsidR="00A20B88" w:rsidRPr="00D567D9" w:rsidRDefault="005B6DBA" w:rsidP="00D567D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POVEZOVALNA TABELA</w:t>
      </w:r>
      <w:r w:rsidR="00A20B88">
        <w:rPr>
          <w:lang w:val="sl-SI"/>
        </w:rPr>
        <w:t>, ki bo povezovala id projekta in id sestavnega dela, in količino, koliko tega dela potrebujemo za ta projekt ter še količino, ki jo moramo naročiti za ta projekt, če imamo premalo delov.</w:t>
      </w:r>
    </w:p>
    <w:p w:rsidR="005A6DB4" w:rsidRDefault="005A6DB4" w:rsidP="00E175B8">
      <w:pPr>
        <w:rPr>
          <w:b/>
          <w:lang w:val="sl-SI"/>
        </w:rPr>
      </w:pPr>
    </w:p>
    <w:p w:rsidR="005A6DB4" w:rsidRPr="00F42690" w:rsidRDefault="005A6DB4" w:rsidP="00E175B8">
      <w:pPr>
        <w:rPr>
          <w:b/>
          <w:color w:val="7030A0"/>
          <w:sz w:val="28"/>
          <w:lang w:val="sl-SI"/>
        </w:rPr>
      </w:pPr>
      <w:r w:rsidRPr="00F42690">
        <w:rPr>
          <w:b/>
          <w:color w:val="7030A0"/>
          <w:sz w:val="28"/>
          <w:lang w:val="sl-SI"/>
        </w:rPr>
        <w:t>UPORABA:</w:t>
      </w:r>
    </w:p>
    <w:p w:rsidR="00BD4345" w:rsidRDefault="002F65A9" w:rsidP="00E175B8">
      <w:pPr>
        <w:rPr>
          <w:lang w:val="sl-SI"/>
        </w:rPr>
      </w:pPr>
      <w:r>
        <w:rPr>
          <w:lang w:val="sl-SI"/>
        </w:rPr>
        <w:t>Lahko bi odpirala nove projekte in jih zaključevala (kdaj dejansko zaključimo projekt)</w:t>
      </w:r>
      <w:r w:rsidR="009C4AEA">
        <w:rPr>
          <w:lang w:val="sl-SI"/>
        </w:rPr>
        <w:t xml:space="preserve">; preverjala ali je dovolj delov v skladišču </w:t>
      </w:r>
      <w:r w:rsidR="00776745">
        <w:rPr>
          <w:lang w:val="sl-SI"/>
        </w:rPr>
        <w:t xml:space="preserve">za nek projekt; </w:t>
      </w:r>
      <w:r w:rsidR="00CC029A">
        <w:rPr>
          <w:lang w:val="sl-SI"/>
        </w:rPr>
        <w:t>naročanje dodatnih delov</w:t>
      </w:r>
      <w:r w:rsidR="005D2CD6">
        <w:rPr>
          <w:lang w:val="sl-SI"/>
        </w:rPr>
        <w:t xml:space="preserve"> – in ko so dobavljeni – prepisovanje v </w:t>
      </w:r>
      <w:r w:rsidR="00F419B7">
        <w:rPr>
          <w:lang w:val="sl-SI"/>
        </w:rPr>
        <w:t>tabelo sestavnih delov, kot da so deli že shranjeni v skladišču</w:t>
      </w:r>
      <w:r w:rsidR="00A35BCA">
        <w:rPr>
          <w:lang w:val="sl-SI"/>
        </w:rPr>
        <w:t>, poraba delov – ko se nek projekt zaključi in s tem porabiš neko količino delov, jih moraš nato iz skladišča odšteti to količino, ker je</w:t>
      </w:r>
      <w:r w:rsidR="00267A79">
        <w:rPr>
          <w:lang w:val="sl-SI"/>
        </w:rPr>
        <w:t xml:space="preserve"> si jo porabil pri tem projektu.</w:t>
      </w:r>
      <w:bookmarkStart w:id="0" w:name="_GoBack"/>
      <w:bookmarkEnd w:id="0"/>
    </w:p>
    <w:p w:rsidR="00776745" w:rsidRDefault="00776745" w:rsidP="00E175B8">
      <w:pPr>
        <w:rPr>
          <w:b/>
          <w:lang w:val="sl-SI"/>
        </w:rPr>
      </w:pPr>
    </w:p>
    <w:p w:rsidR="005A6DB4" w:rsidRPr="00F42690" w:rsidRDefault="005A6DB4" w:rsidP="00E175B8">
      <w:pPr>
        <w:rPr>
          <w:b/>
          <w:color w:val="7030A0"/>
          <w:sz w:val="28"/>
          <w:lang w:val="sl-SI"/>
        </w:rPr>
      </w:pPr>
      <w:r w:rsidRPr="00F42690">
        <w:rPr>
          <w:b/>
          <w:color w:val="7030A0"/>
          <w:sz w:val="28"/>
          <w:lang w:val="sl-SI"/>
        </w:rPr>
        <w:t>NAČRT:</w:t>
      </w:r>
    </w:p>
    <w:p w:rsidR="001305FD" w:rsidRDefault="00FD5DEC" w:rsidP="00E175B8">
      <w:pPr>
        <w:rPr>
          <w:lang w:val="sl-SI"/>
        </w:rPr>
      </w:pPr>
      <w:r>
        <w:rPr>
          <w:lang w:val="sl-SI"/>
        </w:rPr>
        <w:t>V prvih tednih računam, da bom spisala tabele. Podatke si bom ali izmislila (delno) ali pa jih bom pridobila iz nekega podjetja.</w:t>
      </w:r>
    </w:p>
    <w:p w:rsidR="00FD5DEC" w:rsidRPr="00FD5DEC" w:rsidRDefault="00FD5DEC" w:rsidP="00E175B8">
      <w:pPr>
        <w:rPr>
          <w:lang w:val="sl-SI"/>
        </w:rPr>
      </w:pPr>
    </w:p>
    <w:p w:rsidR="001305FD" w:rsidRPr="00F42690" w:rsidRDefault="001305FD" w:rsidP="00E175B8">
      <w:pPr>
        <w:rPr>
          <w:b/>
          <w:color w:val="7030A0"/>
          <w:sz w:val="28"/>
          <w:lang w:val="sl-SI"/>
        </w:rPr>
      </w:pPr>
      <w:r w:rsidRPr="00F42690">
        <w:rPr>
          <w:b/>
          <w:color w:val="7030A0"/>
          <w:sz w:val="28"/>
          <w:lang w:val="sl-SI"/>
        </w:rPr>
        <w:t>MOGOČA NADGRADNJA:</w:t>
      </w:r>
    </w:p>
    <w:p w:rsidR="001305FD" w:rsidRPr="005A6DB4" w:rsidRDefault="001305FD" w:rsidP="00E175B8">
      <w:pPr>
        <w:rPr>
          <w:b/>
          <w:lang w:val="sl-SI"/>
        </w:rPr>
      </w:pPr>
      <w:r>
        <w:rPr>
          <w:lang w:val="sl-SI"/>
        </w:rPr>
        <w:t xml:space="preserve">Nove tabele, kjer bi shranjevala še s katero dobavnico, prevzemnico, delovnim nalogom smo dobili kak del. </w:t>
      </w:r>
      <w:r w:rsidR="008E2F18">
        <w:rPr>
          <w:lang w:val="sl-SI"/>
        </w:rPr>
        <w:t>In tabela, kjer bi shranjevala</w:t>
      </w:r>
      <w:r w:rsidR="00995D81">
        <w:rPr>
          <w:lang w:val="sl-SI"/>
        </w:rPr>
        <w:t xml:space="preserve">, </w:t>
      </w:r>
      <w:r w:rsidR="008E2F18">
        <w:rPr>
          <w:lang w:val="sl-SI"/>
        </w:rPr>
        <w:t>katera skladišča imamo</w:t>
      </w:r>
      <w:r w:rsidR="00995D81">
        <w:rPr>
          <w:lang w:val="sl-SI"/>
        </w:rPr>
        <w:t xml:space="preserve"> in s tem še nova povezovalna tabela, ki bi povezovala tabelo skladišč in tabelo sestavnih delov ter količine, ki jih imamo v posameznem skladišču.</w:t>
      </w:r>
    </w:p>
    <w:sectPr w:rsidR="001305FD" w:rsidRPr="005A6D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B02F3"/>
    <w:multiLevelType w:val="hybridMultilevel"/>
    <w:tmpl w:val="B2526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B8"/>
    <w:rsid w:val="00064971"/>
    <w:rsid w:val="001305FD"/>
    <w:rsid w:val="001A3879"/>
    <w:rsid w:val="001F5F9F"/>
    <w:rsid w:val="00216E33"/>
    <w:rsid w:val="00267A79"/>
    <w:rsid w:val="002F65A9"/>
    <w:rsid w:val="00346CEB"/>
    <w:rsid w:val="003D06D2"/>
    <w:rsid w:val="004F7544"/>
    <w:rsid w:val="005A6DB4"/>
    <w:rsid w:val="005B6DBA"/>
    <w:rsid w:val="005D2CD6"/>
    <w:rsid w:val="006B3DC9"/>
    <w:rsid w:val="00743A21"/>
    <w:rsid w:val="00776745"/>
    <w:rsid w:val="008E2F18"/>
    <w:rsid w:val="00995D81"/>
    <w:rsid w:val="009C4AEA"/>
    <w:rsid w:val="00A20B88"/>
    <w:rsid w:val="00A35BCA"/>
    <w:rsid w:val="00A60E77"/>
    <w:rsid w:val="00AB5F16"/>
    <w:rsid w:val="00AD276A"/>
    <w:rsid w:val="00B23762"/>
    <w:rsid w:val="00BD4345"/>
    <w:rsid w:val="00C644F6"/>
    <w:rsid w:val="00CC029A"/>
    <w:rsid w:val="00CD498B"/>
    <w:rsid w:val="00CE5CD9"/>
    <w:rsid w:val="00D51AE0"/>
    <w:rsid w:val="00D567D9"/>
    <w:rsid w:val="00DA0056"/>
    <w:rsid w:val="00E02341"/>
    <w:rsid w:val="00E175B8"/>
    <w:rsid w:val="00E37DA3"/>
    <w:rsid w:val="00F419B7"/>
    <w:rsid w:val="00F42690"/>
    <w:rsid w:val="00FC64D9"/>
    <w:rsid w:val="00F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67497-6AAC-4525-86CB-B138C7A2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9D8FBC9E.dotm</Template>
  <TotalTime>71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Makše</dc:creator>
  <cp:keywords/>
  <dc:description/>
  <cp:lastModifiedBy>Mateja Makše</cp:lastModifiedBy>
  <cp:revision>34</cp:revision>
  <dcterms:created xsi:type="dcterms:W3CDTF">2014-11-24T09:24:00Z</dcterms:created>
  <dcterms:modified xsi:type="dcterms:W3CDTF">2014-11-24T10:35:00Z</dcterms:modified>
</cp:coreProperties>
</file>